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3EDB4870" wp14:editId="7D76CFFE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679B1" w:rsidRDefault="00EC5B3F" w:rsidP="00C6554A">
      <w:pPr>
        <w:pStyle w:val="Ttulo"/>
        <w:rPr>
          <w:noProof/>
        </w:rPr>
      </w:pPr>
      <w:sdt>
        <w:sdtPr>
          <w:rPr>
            <w:noProof/>
          </w:rPr>
          <w:alias w:val="Título del informe:"/>
          <w:tag w:val="Título del informe:"/>
          <w:id w:val="-190838849"/>
          <w:placeholder>
            <w:docPart w:val="29B3BC31B97247F18A83FFE665712214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Título del informe</w:t>
          </w:r>
        </w:sdtContent>
      </w:sdt>
    </w:p>
    <w:p w:rsidR="00C6554A" w:rsidRPr="009679B1" w:rsidRDefault="00EC5B3F" w:rsidP="00C6554A">
      <w:pPr>
        <w:pStyle w:val="Subttulo"/>
        <w:rPr>
          <w:noProof/>
        </w:rPr>
      </w:pPr>
      <w:sdt>
        <w:sdtPr>
          <w:rPr>
            <w:noProof/>
          </w:rPr>
          <w:alias w:val="Subtítulo del informe:"/>
          <w:tag w:val="Subtítulo del informe:"/>
          <w:id w:val="1354841790"/>
          <w:placeholder>
            <w:docPart w:val="061D619F857A4D42B757FB58B8A54550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SUBTÍTULO DEL INFORME</w:t>
          </w:r>
        </w:sdtContent>
      </w:sdt>
    </w:p>
    <w:p w:rsidR="00C6554A" w:rsidRPr="009679B1" w:rsidRDefault="00EC5B3F" w:rsidP="00C6554A">
      <w:pPr>
        <w:pStyle w:val="Informacindecontacto"/>
        <w:rPr>
          <w:noProof/>
        </w:rPr>
      </w:pPr>
      <w:sdt>
        <w:sdtPr>
          <w:rPr>
            <w:noProof/>
          </w:rPr>
          <w:alias w:val="Nombre:"/>
          <w:tag w:val="Nombre:"/>
          <w:id w:val="-2071874759"/>
          <w:placeholder>
            <w:docPart w:val="1F788A17705C4F29958FD6FB0A28E8C8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Nombre</w:t>
          </w:r>
        </w:sdtContent>
      </w:sdt>
      <w:r w:rsidR="00C6554A" w:rsidRPr="009679B1">
        <w:rPr>
          <w:noProof/>
          <w:lang w:bidi="es-ES"/>
        </w:rPr>
        <w:t xml:space="preserve"> | </w:t>
      </w:r>
      <w:sdt>
        <w:sdtPr>
          <w:rPr>
            <w:noProof/>
          </w:rPr>
          <w:alias w:val="Nombre del curso:"/>
          <w:tag w:val="Nombre del curso:"/>
          <w:id w:val="-1824112714"/>
          <w:placeholder>
            <w:docPart w:val="5C4722B74C0D4D03B9485A3273B7609B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Nombre del curso</w:t>
          </w:r>
        </w:sdtContent>
      </w:sdt>
      <w:r w:rsidR="00C6554A" w:rsidRPr="009679B1">
        <w:rPr>
          <w:noProof/>
          <w:lang w:bidi="es-ES"/>
        </w:rPr>
        <w:t xml:space="preserve"> | </w:t>
      </w:r>
      <w:sdt>
        <w:sdtPr>
          <w:rPr>
            <w:noProof/>
          </w:rPr>
          <w:alias w:val="Fecha:"/>
          <w:tag w:val="Fecha:"/>
          <w:id w:val="-35980865"/>
          <w:placeholder>
            <w:docPart w:val="EA72E2C80DE141C6BAD5CE2C74E7CBF9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Fecha</w:t>
          </w:r>
        </w:sdtContent>
      </w:sdt>
      <w:r w:rsidR="00C6554A" w:rsidRPr="009679B1">
        <w:rPr>
          <w:noProof/>
          <w:lang w:bidi="es-ES"/>
        </w:rPr>
        <w:br w:type="page"/>
      </w:r>
    </w:p>
    <w:sdt>
      <w:sdtPr>
        <w:rPr>
          <w:noProof/>
        </w:rPr>
        <w:alias w:val="Título 1:"/>
        <w:tag w:val="Título 1:"/>
        <w:id w:val="1549648056"/>
        <w:placeholder>
          <w:docPart w:val="EE4C3BAEBDA042B5BDC02D7DA8732DCA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C6554A" w:rsidRPr="009679B1" w:rsidRDefault="00986062" w:rsidP="00C6554A">
          <w:pPr>
            <w:pStyle w:val="Ttulo1"/>
            <w:rPr>
              <w:noProof/>
            </w:rPr>
          </w:pPr>
          <w:r w:rsidRPr="009679B1">
            <w:rPr>
              <w:noProof/>
              <w:lang w:bidi="es-ES"/>
            </w:rPr>
            <w:t>Título</w:t>
          </w:r>
          <w:r w:rsidR="00C6554A" w:rsidRPr="009679B1">
            <w:rPr>
              <w:noProof/>
              <w:lang w:bidi="es-ES"/>
            </w:rPr>
            <w:t xml:space="preserve"> 1</w:t>
          </w:r>
        </w:p>
        <w:bookmarkEnd w:id="0" w:displacedByCustomXml="next"/>
      </w:sdtContent>
    </w:sdt>
    <w:sdt>
      <w:sdtPr>
        <w:rPr>
          <w:noProof/>
        </w:rPr>
        <w:alias w:val="Texto de párrafo:"/>
        <w:tag w:val="Texto de párrafo:"/>
        <w:id w:val="-335997730"/>
        <w:placeholder>
          <w:docPart w:val="41530D9A96784835BAD7DFA68E3327B0"/>
        </w:placeholder>
        <w:temporary/>
        <w:showingPlcHdr/>
        <w15:appearance w15:val="hidden"/>
      </w:sdtPr>
      <w:sdtEndPr/>
      <w:sdtContent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Para reemplazar el texto de marcador de posición de esta página, basta con que lo seleccione todo y empiece a escribir. Pero no empiece todavía.</w:t>
          </w:r>
        </w:p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En primer lugar, échele un vistazo a algunas sugerencias que le ayudarán a agilizar el proceso de dar formato al informe. Le sorprenderá lo fácil que es.</w:t>
          </w:r>
        </w:p>
      </w:sdtContent>
    </w:sdt>
    <w:sdt>
      <w:sdtPr>
        <w:rPr>
          <w:noProof/>
        </w:rPr>
        <w:alias w:val="Escriba el contenido de la lista con viñetas:"/>
        <w:tag w:val="Escriba el contenido de la lista con viñetas:"/>
        <w:id w:val="-784043198"/>
        <w:placeholder>
          <w:docPart w:val="660A2297C696497C8601A63F9A5E6AC4"/>
        </w:placeholder>
        <w:temporary/>
        <w:showingPlcHdr/>
        <w15:appearance w15:val="hidden"/>
      </w:sdtPr>
      <w:sdtEndPr/>
      <w:sdtContent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 xml:space="preserve">¿Necesita un título? En la galería de estilos de la pestaña Inicio, haga clic en el estilo de título que quiera. </w:t>
          </w:r>
        </w:p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>Puede ver que en la galería también hay otros estilos. Por ejemplo, para una cita, una lista numerada o una lista con viñetas como esta.</w:t>
          </w:r>
        </w:p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>Para obtener los mejores resultados al seleccionar el texto que quiere copiar o editar, no incluya ningún espacio a la izquierda o la derecha de los caracteres de la selección.</w:t>
          </w:r>
        </w:p>
      </w:sdtContent>
    </w:sdt>
    <w:p w:rsidR="00C6554A" w:rsidRPr="009679B1" w:rsidRDefault="00EC5B3F" w:rsidP="00C6554A">
      <w:pPr>
        <w:pStyle w:val="Ttulo2"/>
        <w:rPr>
          <w:noProof/>
        </w:rPr>
      </w:pPr>
      <w:sdt>
        <w:sdtPr>
          <w:rPr>
            <w:noProof/>
          </w:rPr>
          <w:alias w:val="Título 2:"/>
          <w:tag w:val="Título 2:"/>
          <w:id w:val="959536471"/>
          <w:placeholder>
            <w:docPart w:val="EB0CA0C6365C40A2A3152E3ED56F515F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Título 2</w:t>
          </w:r>
        </w:sdtContent>
      </w:sdt>
    </w:p>
    <w:sdt>
      <w:sdtPr>
        <w:rPr>
          <w:noProof/>
        </w:rPr>
        <w:alias w:val="Texto de párrafo:"/>
        <w:tag w:val="Texto de párrafo:"/>
        <w:id w:val="-2013052735"/>
        <w:placeholder>
          <w:docPart w:val="A78BC822FA154131B2A92C175C5D27BD"/>
        </w:placeholder>
        <w:temporary/>
        <w:showingPlcHdr/>
        <w15:appearance w15:val="hidden"/>
      </w:sdtPr>
      <w:sdtEndPr/>
      <w:sdtContent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2C74C0" w:rsidRPr="009679B1" w:rsidRDefault="00C6554A">
          <w:pPr>
            <w:rPr>
              <w:noProof/>
            </w:rPr>
          </w:pPr>
          <w:r w:rsidRPr="009679B1">
            <w:rPr>
              <w:noProof/>
              <w:lang w:bidi="es-ES"/>
            </w:rPr>
            <w:t>Basta con que elimine la imagen del marcador de posición. Después, en la pestaña Insertar, haga clic en Imagen para seleccionar una de sus archivos.</w:t>
          </w:r>
        </w:p>
      </w:sdtContent>
    </w:sdt>
    <w:sectPr w:rsidR="002C74C0" w:rsidRPr="009679B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B3F" w:rsidRDefault="00EC5B3F" w:rsidP="00C6554A">
      <w:pPr>
        <w:spacing w:before="0" w:after="0" w:line="240" w:lineRule="auto"/>
      </w:pPr>
      <w:r>
        <w:separator/>
      </w:r>
    </w:p>
  </w:endnote>
  <w:endnote w:type="continuationSeparator" w:id="0">
    <w:p w:rsidR="00EC5B3F" w:rsidRDefault="00EC5B3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B3F" w:rsidRDefault="00EC5B3F" w:rsidP="00C6554A">
      <w:pPr>
        <w:spacing w:before="0" w:after="0" w:line="240" w:lineRule="auto"/>
      </w:pPr>
      <w:r>
        <w:separator/>
      </w:r>
    </w:p>
  </w:footnote>
  <w:footnote w:type="continuationSeparator" w:id="0">
    <w:p w:rsidR="00EC5B3F" w:rsidRDefault="00EC5B3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5"/>
    <w:rsid w:val="000279C5"/>
    <w:rsid w:val="002554CD"/>
    <w:rsid w:val="00293B83"/>
    <w:rsid w:val="002B4294"/>
    <w:rsid w:val="00333D0D"/>
    <w:rsid w:val="003D555A"/>
    <w:rsid w:val="004C049F"/>
    <w:rsid w:val="005000E2"/>
    <w:rsid w:val="0051785D"/>
    <w:rsid w:val="006A3CE7"/>
    <w:rsid w:val="0089714F"/>
    <w:rsid w:val="009679B1"/>
    <w:rsid w:val="00986062"/>
    <w:rsid w:val="00C6554A"/>
    <w:rsid w:val="00CB0705"/>
    <w:rsid w:val="00EC5B3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D86F"/>
  <w15:chartTrackingRefBased/>
  <w15:docId w15:val="{DB5F9CF5-784A-4145-9411-AB328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rth\AppData\Roaming\Microsoft\Templates\Informe%20de%20estudiante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B3BC31B97247F18A83FFE66571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FAB5E-C066-4B20-95FC-C9E9859AB843}"/>
      </w:docPartPr>
      <w:docPartBody>
        <w:p w:rsidR="00000000" w:rsidRDefault="006539E8">
          <w:pPr>
            <w:pStyle w:val="29B3BC31B97247F18A83FFE665712214"/>
          </w:pPr>
          <w:r w:rsidRPr="009679B1">
            <w:rPr>
              <w:noProof/>
              <w:lang w:bidi="es-ES"/>
            </w:rPr>
            <w:t>Título del informe</w:t>
          </w:r>
        </w:p>
      </w:docPartBody>
    </w:docPart>
    <w:docPart>
      <w:docPartPr>
        <w:name w:val="061D619F857A4D42B757FB58B8A54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4AAF-CC7F-4FFE-BC85-9518134F9638}"/>
      </w:docPartPr>
      <w:docPartBody>
        <w:p w:rsidR="00000000" w:rsidRDefault="006539E8">
          <w:pPr>
            <w:pStyle w:val="061D619F857A4D42B757FB58B8A54550"/>
          </w:pPr>
          <w:r w:rsidRPr="009679B1">
            <w:rPr>
              <w:noProof/>
              <w:lang w:bidi="es-ES"/>
            </w:rPr>
            <w:t>SUBTÍTULO DEL INFORME</w:t>
          </w:r>
        </w:p>
      </w:docPartBody>
    </w:docPart>
    <w:docPart>
      <w:docPartPr>
        <w:name w:val="1F788A17705C4F29958FD6FB0A28E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53625-3ECA-48A7-85A5-7FFAABF07B6B}"/>
      </w:docPartPr>
      <w:docPartBody>
        <w:p w:rsidR="00000000" w:rsidRDefault="006539E8">
          <w:pPr>
            <w:pStyle w:val="1F788A17705C4F29958FD6FB0A28E8C8"/>
          </w:pPr>
          <w:r w:rsidRPr="009679B1">
            <w:rPr>
              <w:noProof/>
              <w:lang w:bidi="es-ES"/>
            </w:rPr>
            <w:t>Nombre</w:t>
          </w:r>
        </w:p>
      </w:docPartBody>
    </w:docPart>
    <w:docPart>
      <w:docPartPr>
        <w:name w:val="5C4722B74C0D4D03B9485A3273B7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3E8F-16EB-49EE-B89C-96AC71ADE2B8}"/>
      </w:docPartPr>
      <w:docPartBody>
        <w:p w:rsidR="00000000" w:rsidRDefault="006539E8">
          <w:pPr>
            <w:pStyle w:val="5C4722B74C0D4D03B9485A3273B7609B"/>
          </w:pPr>
          <w:r w:rsidRPr="009679B1">
            <w:rPr>
              <w:noProof/>
              <w:lang w:bidi="es-ES"/>
            </w:rPr>
            <w:t>Nombre del curso</w:t>
          </w:r>
        </w:p>
      </w:docPartBody>
    </w:docPart>
    <w:docPart>
      <w:docPartPr>
        <w:name w:val="EA72E2C80DE141C6BAD5CE2C74E7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D154-58A7-4C41-9C70-60E215D6B040}"/>
      </w:docPartPr>
      <w:docPartBody>
        <w:p w:rsidR="00000000" w:rsidRDefault="006539E8">
          <w:pPr>
            <w:pStyle w:val="EA72E2C80DE141C6BAD5CE2C74E7CBF9"/>
          </w:pPr>
          <w:r w:rsidRPr="009679B1">
            <w:rPr>
              <w:noProof/>
              <w:lang w:bidi="es-ES"/>
            </w:rPr>
            <w:t>Fecha</w:t>
          </w:r>
        </w:p>
      </w:docPartBody>
    </w:docPart>
    <w:docPart>
      <w:docPartPr>
        <w:name w:val="EE4C3BAEBDA042B5BDC02D7DA873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6645-99F3-460C-A520-E3724E820538}"/>
      </w:docPartPr>
      <w:docPartBody>
        <w:p w:rsidR="00000000" w:rsidRDefault="006539E8">
          <w:pPr>
            <w:pStyle w:val="EE4C3BAEBDA042B5BDC02D7DA8732DCA"/>
          </w:pPr>
          <w:r w:rsidRPr="009679B1">
            <w:rPr>
              <w:noProof/>
              <w:lang w:bidi="es-ES"/>
            </w:rPr>
            <w:t>Título 1</w:t>
          </w:r>
        </w:p>
      </w:docPartBody>
    </w:docPart>
    <w:docPart>
      <w:docPartPr>
        <w:name w:val="41530D9A96784835BAD7DFA68E33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294-5C4B-48C5-8EBD-2000CB9EAE12}"/>
      </w:docPartPr>
      <w:docPartBody>
        <w:p w:rsidR="00740964" w:rsidRPr="009679B1" w:rsidRDefault="006539E8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Para reemplazar el texto de marcador de posición de esta página, basta con que lo seleccione todo y empiece a escribir. Pero no empiece todavía.</w:t>
          </w:r>
        </w:p>
        <w:p w:rsidR="00000000" w:rsidRDefault="006539E8">
          <w:pPr>
            <w:pStyle w:val="41530D9A96784835BAD7DFA68E3327B0"/>
          </w:pPr>
          <w:r w:rsidRPr="009679B1">
            <w:rPr>
              <w:noProof/>
              <w:lang w:bidi="es-ES"/>
            </w:rPr>
            <w:t xml:space="preserve">En primer lugar, échele un </w:t>
          </w:r>
          <w:r w:rsidRPr="009679B1">
            <w:rPr>
              <w:noProof/>
              <w:lang w:bidi="es-ES"/>
            </w:rPr>
            <w:t>vistazo a algunas sugerencias que le ayudarán a agilizar el proceso de dar formato al informe. Le sorprenderá lo fácil que es.</w:t>
          </w:r>
        </w:p>
      </w:docPartBody>
    </w:docPart>
    <w:docPart>
      <w:docPartPr>
        <w:name w:val="660A2297C696497C8601A63F9A5E6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ED7F-D096-45FD-85DE-66FD29274DBE}"/>
      </w:docPartPr>
      <w:docPartBody>
        <w:p w:rsidR="00740964" w:rsidRPr="009679B1" w:rsidRDefault="006539E8" w:rsidP="00C6554A">
          <w:pPr>
            <w:pStyle w:val="Listaconvietas"/>
            <w:rPr>
              <w:noProof/>
            </w:rPr>
          </w:pPr>
          <w:r w:rsidRPr="009679B1">
            <w:rPr>
              <w:noProof/>
              <w:lang w:bidi="es-ES"/>
            </w:rPr>
            <w:t xml:space="preserve">¿Necesita un título? En la galería de estilos de la pestaña Inicio, haga clic en el estilo de título que quiera. </w:t>
          </w:r>
        </w:p>
        <w:p w:rsidR="00740964" w:rsidRPr="009679B1" w:rsidRDefault="006539E8" w:rsidP="00C6554A">
          <w:pPr>
            <w:pStyle w:val="Listaconvietas"/>
            <w:rPr>
              <w:noProof/>
            </w:rPr>
          </w:pPr>
          <w:r w:rsidRPr="009679B1">
            <w:rPr>
              <w:noProof/>
              <w:lang w:bidi="es-ES"/>
            </w:rPr>
            <w:t>Puede ver que e</w:t>
          </w:r>
          <w:r w:rsidRPr="009679B1">
            <w:rPr>
              <w:noProof/>
              <w:lang w:bidi="es-ES"/>
            </w:rPr>
            <w:t>n la galería también hay otros estilos. Por ejemplo, para una cita, una lista numerada o una lista con viñetas como esta.</w:t>
          </w:r>
        </w:p>
        <w:p w:rsidR="00000000" w:rsidRDefault="006539E8">
          <w:pPr>
            <w:pStyle w:val="660A2297C696497C8601A63F9A5E6AC4"/>
          </w:pPr>
          <w:r w:rsidRPr="009679B1">
            <w:rPr>
              <w:noProof/>
              <w:lang w:bidi="es-ES"/>
            </w:rPr>
            <w:t xml:space="preserve">Para obtener los mejores resultados al seleccionar el texto que quiere copiar o editar, no incluya ningún espacio a la izquierda o la </w:t>
          </w:r>
          <w:r w:rsidRPr="009679B1">
            <w:rPr>
              <w:noProof/>
              <w:lang w:bidi="es-ES"/>
            </w:rPr>
            <w:t>derecha de los caracteres de la selección.</w:t>
          </w:r>
        </w:p>
      </w:docPartBody>
    </w:docPart>
    <w:docPart>
      <w:docPartPr>
        <w:name w:val="EB0CA0C6365C40A2A3152E3ED56F5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D703-8761-4044-92EC-45718694CB16}"/>
      </w:docPartPr>
      <w:docPartBody>
        <w:p w:rsidR="00000000" w:rsidRDefault="006539E8">
          <w:pPr>
            <w:pStyle w:val="EB0CA0C6365C40A2A3152E3ED56F515F"/>
          </w:pPr>
          <w:r w:rsidRPr="009679B1">
            <w:rPr>
              <w:noProof/>
              <w:lang w:bidi="es-ES"/>
            </w:rPr>
            <w:t>Título 2</w:t>
          </w:r>
        </w:p>
      </w:docPartBody>
    </w:docPart>
    <w:docPart>
      <w:docPartPr>
        <w:name w:val="A78BC822FA154131B2A92C175C5D2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A8C08-CC94-41B8-8BB1-EACEEEA1EE2F}"/>
      </w:docPartPr>
      <w:docPartBody>
        <w:p w:rsidR="00740964" w:rsidRPr="009679B1" w:rsidRDefault="006539E8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000000" w:rsidRDefault="006539E8">
          <w:pPr>
            <w:pStyle w:val="A78BC822FA154131B2A92C175C5D27BD"/>
          </w:pPr>
          <w:r w:rsidRPr="009679B1">
            <w:rPr>
              <w:noProof/>
              <w:lang w:bidi="es-ES"/>
            </w:rPr>
            <w:t xml:space="preserve">Basta con que elimine la imagen del marcador </w:t>
          </w:r>
          <w:r w:rsidRPr="009679B1">
            <w:rPr>
              <w:noProof/>
              <w:lang w:bidi="es-ES"/>
            </w:rPr>
            <w:t>de posición. Después, en la pestaña Insertar, haga clic en Imagen para seleccionar una de sus archivos.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8"/>
    <w:rsid w:val="006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B3BC31B97247F18A83FFE665712214">
    <w:name w:val="29B3BC31B97247F18A83FFE665712214"/>
  </w:style>
  <w:style w:type="paragraph" w:customStyle="1" w:styleId="061D619F857A4D42B757FB58B8A54550">
    <w:name w:val="061D619F857A4D42B757FB58B8A54550"/>
  </w:style>
  <w:style w:type="paragraph" w:customStyle="1" w:styleId="1F788A17705C4F29958FD6FB0A28E8C8">
    <w:name w:val="1F788A17705C4F29958FD6FB0A28E8C8"/>
  </w:style>
  <w:style w:type="paragraph" w:customStyle="1" w:styleId="5C4722B74C0D4D03B9485A3273B7609B">
    <w:name w:val="5C4722B74C0D4D03B9485A3273B7609B"/>
  </w:style>
  <w:style w:type="paragraph" w:customStyle="1" w:styleId="EA72E2C80DE141C6BAD5CE2C74E7CBF9">
    <w:name w:val="EA72E2C80DE141C6BAD5CE2C74E7CBF9"/>
  </w:style>
  <w:style w:type="paragraph" w:customStyle="1" w:styleId="EE4C3BAEBDA042B5BDC02D7DA8732DCA">
    <w:name w:val="EE4C3BAEBDA042B5BDC02D7DA8732DCA"/>
  </w:style>
  <w:style w:type="paragraph" w:customStyle="1" w:styleId="41530D9A96784835BAD7DFA68E3327B0">
    <w:name w:val="41530D9A96784835BAD7DFA68E3327B0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660A2297C696497C8601A63F9A5E6AC4">
    <w:name w:val="660A2297C696497C8601A63F9A5E6AC4"/>
  </w:style>
  <w:style w:type="paragraph" w:customStyle="1" w:styleId="EB0CA0C6365C40A2A3152E3ED56F515F">
    <w:name w:val="EB0CA0C6365C40A2A3152E3ED56F515F"/>
  </w:style>
  <w:style w:type="paragraph" w:customStyle="1" w:styleId="A78BC822FA154131B2A92C175C5D27BD">
    <w:name w:val="A78BC822FA154131B2A92C175C5D2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1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Martínez</dc:creator>
  <cp:keywords/>
  <dc:description/>
  <cp:lastModifiedBy>Sergio Martínez</cp:lastModifiedBy>
  <cp:revision>1</cp:revision>
  <dcterms:created xsi:type="dcterms:W3CDTF">2021-03-18T12:19:00Z</dcterms:created>
  <dcterms:modified xsi:type="dcterms:W3CDTF">2021-03-18T12:20:00Z</dcterms:modified>
</cp:coreProperties>
</file>